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07ED" w14:textId="76958747" w:rsidR="00746D2E" w:rsidRDefault="00FE0C2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EAF6F52" wp14:editId="6B7B5C6C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61645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9193E" w14:textId="77777777" w:rsidR="006F3721" w:rsidRDefault="0083111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Report:</w:t>
                            </w:r>
                          </w:p>
                          <w:p w14:paraId="1D8A1E2A" w14:textId="4DE0008F" w:rsidR="00831116" w:rsidRDefault="00880154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ELECTION </w:t>
                            </w:r>
                            <w:r w:rsidR="00831116">
                              <w:rPr>
                                <w:rFonts w:ascii="Arial" w:hAnsi="Arial" w:cs="Arial"/>
                                <w:sz w:val="56"/>
                              </w:rPr>
                              <w:t>SYSTEM</w:t>
                            </w:r>
                          </w:p>
                          <w:p w14:paraId="56B40567" w14:textId="77777777" w:rsidR="00831116" w:rsidRPr="00F40045" w:rsidRDefault="0083111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3401995" w14:textId="77777777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D2248D0" w14:textId="77777777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07502BAF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29A87D11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3FD2BA43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24061F4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F6F52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63.5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" filled="f" stroked="f" strokeweight=".5pt">
                <v:textbox>
                  <w:txbxContent>
                    <w:p w14:paraId="0439193E" w14:textId="77777777" w:rsidR="006F3721" w:rsidRDefault="00831116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Report:</w:t>
                      </w:r>
                    </w:p>
                    <w:p w14:paraId="1D8A1E2A" w14:textId="4DE0008F" w:rsidR="00831116" w:rsidRDefault="00880154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ELECTION </w:t>
                      </w:r>
                      <w:r w:rsidR="00831116">
                        <w:rPr>
                          <w:rFonts w:ascii="Arial" w:hAnsi="Arial" w:cs="Arial"/>
                          <w:sz w:val="56"/>
                        </w:rPr>
                        <w:t>SYSTEM</w:t>
                      </w:r>
                    </w:p>
                    <w:p w14:paraId="56B40567" w14:textId="77777777" w:rsidR="00831116" w:rsidRPr="00F40045" w:rsidRDefault="0083111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3401995" w14:textId="77777777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D2248D0" w14:textId="77777777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07502BAF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29A87D11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3FD2BA43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24061F4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0B4E81F2" wp14:editId="5DDBDCA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56AC03C6" wp14:editId="1D093F7A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7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FD576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2019A35D" wp14:editId="23DC889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2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2A855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wWxAAAANoAAAAPAAAAZHJzL2Rvd25yZXYueG1sRI9Ba8JA&#10;FITvgv9heUJvZpO2SI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IkLPBb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3787EDBC" w14:textId="26EA3CB6" w:rsidR="00963DA6" w:rsidRDefault="00FE0C2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29CF7DC" wp14:editId="76E4144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C94DA" w14:textId="6BEEE630" w:rsidR="006F3721" w:rsidRPr="00DB5DE8" w:rsidRDefault="006F3721" w:rsidP="00724D3E">
                            <w:pPr>
                              <w:ind w:firstLine="0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</w:p>
                          <w:p w14:paraId="1227490A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0829AFF2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24F89F1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6BB0C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E698E0C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7B2E56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AD8596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F7DC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3F3C94DA" w14:textId="6BEEE630" w:rsidR="006F3721" w:rsidRPr="00DB5DE8" w:rsidRDefault="006F3721" w:rsidP="00724D3E">
                      <w:pPr>
                        <w:ind w:firstLine="0"/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</w:p>
                    <w:p w14:paraId="1227490A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0829AFF2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24F89F1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006BB0C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3E698E0C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727B2E56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7AAD8596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2ADD7AEE" wp14:editId="0DC1C54B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0B846B8B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74B80894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</w:t>
            </w:r>
            <w:proofErr w:type="spellEnd"/>
            <w:r w:rsidRPr="00AD504B"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532E1A50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2AB45557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633AC21F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6035FF18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128821C6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14F23C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721E7954" w14:textId="77777777" w:rsidR="002979C3" w:rsidRPr="00404B4F" w:rsidRDefault="008311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16217072" w14:textId="4958BEED" w:rsidR="002979C3" w:rsidRPr="00B96BE2" w:rsidRDefault="00FE0C29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08-09-2021</w:t>
            </w:r>
          </w:p>
        </w:tc>
        <w:tc>
          <w:tcPr>
            <w:tcW w:w="863" w:type="pct"/>
            <w:vAlign w:val="center"/>
          </w:tcPr>
          <w:p w14:paraId="1BE392AB" w14:textId="3340DF7B" w:rsidR="001B4CE7" w:rsidRPr="007B3ACD" w:rsidRDefault="0088015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POOSA ANUSHA</w:t>
            </w:r>
          </w:p>
        </w:tc>
        <w:tc>
          <w:tcPr>
            <w:tcW w:w="785" w:type="pct"/>
            <w:vAlign w:val="center"/>
          </w:tcPr>
          <w:p w14:paraId="047E6804" w14:textId="77777777" w:rsidR="002979C3" w:rsidRPr="00997756" w:rsidRDefault="00831116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LTTS</w:t>
            </w:r>
          </w:p>
        </w:tc>
        <w:tc>
          <w:tcPr>
            <w:tcW w:w="923" w:type="pct"/>
            <w:vAlign w:val="center"/>
          </w:tcPr>
          <w:p w14:paraId="00691648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5A887DC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31995B1A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141C464A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BC132D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5DC73CAA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3F6F1D3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4C00665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75C21480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1AEEAB99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6348BDCC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78A634A4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B3E693F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4585E7E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D2DE1FE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34437510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6B479495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5139DCA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33D3DFB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623A6DE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76966159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22182E8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5AA79D3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51304022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341C1928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34FDE547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0B51B52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589F6345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75B0408E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5A97669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31935B6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392E6D65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527933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1A473817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393F8A0C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559FB0F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A55064A" w14:textId="77777777" w:rsidR="000D706F" w:rsidRDefault="000D706F" w:rsidP="000D706F">
          <w:pPr>
            <w:pStyle w:val="TOCHeading"/>
          </w:pPr>
        </w:p>
        <w:p w14:paraId="5ADF29CF" w14:textId="77777777" w:rsidR="00DB5DE8" w:rsidRDefault="00EB7838"/>
      </w:sdtContent>
    </w:sdt>
    <w:p w14:paraId="3E53DDBD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326E78F2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5322BB39" w14:textId="77777777" w:rsidR="00053C2C" w:rsidRDefault="00053C2C" w:rsidP="00053C2C"/>
    <w:p w14:paraId="76755557" w14:textId="77777777" w:rsidR="00053C2C" w:rsidRDefault="00053C2C" w:rsidP="00053C2C"/>
    <w:bookmarkEnd w:id="0"/>
    <w:bookmarkEnd w:id="1"/>
    <w:bookmarkEnd w:id="2"/>
    <w:bookmarkEnd w:id="3"/>
    <w:p w14:paraId="0E57F06E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DCC9" w14:textId="77777777" w:rsidR="00EB7838" w:rsidRDefault="00EB7838" w:rsidP="006A582B">
      <w:r>
        <w:separator/>
      </w:r>
    </w:p>
  </w:endnote>
  <w:endnote w:type="continuationSeparator" w:id="0">
    <w:p w14:paraId="25D58295" w14:textId="77777777" w:rsidR="00EB7838" w:rsidRDefault="00EB7838" w:rsidP="006A582B">
      <w:r>
        <w:continuationSeparator/>
      </w:r>
    </w:p>
  </w:endnote>
  <w:endnote w:type="continuationNotice" w:id="1">
    <w:p w14:paraId="019AF9E9" w14:textId="77777777" w:rsidR="00EB7838" w:rsidRDefault="00EB78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FAE2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8D4E7" w14:textId="77777777" w:rsidTr="00107955">
      <w:tc>
        <w:tcPr>
          <w:tcW w:w="3960" w:type="dxa"/>
        </w:tcPr>
        <w:p w14:paraId="1BC273FE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0DE88881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2CC97D4E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52220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52220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16C8B44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C93E" w14:textId="77777777" w:rsidR="00EB7838" w:rsidRDefault="00EB7838" w:rsidP="006A582B">
      <w:r>
        <w:separator/>
      </w:r>
    </w:p>
  </w:footnote>
  <w:footnote w:type="continuationSeparator" w:id="0">
    <w:p w14:paraId="33CC00B2" w14:textId="77777777" w:rsidR="00EB7838" w:rsidRDefault="00EB7838" w:rsidP="006A582B">
      <w:r>
        <w:continuationSeparator/>
      </w:r>
    </w:p>
  </w:footnote>
  <w:footnote w:type="continuationNotice" w:id="1">
    <w:p w14:paraId="1B5E2DA0" w14:textId="77777777" w:rsidR="00EB7838" w:rsidRDefault="00EB78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6754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052CCFCD" w14:textId="77777777" w:rsidTr="00D8110D">
      <w:tc>
        <w:tcPr>
          <w:tcW w:w="6768" w:type="dxa"/>
        </w:tcPr>
        <w:p w14:paraId="601A0217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60CF20DE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2196105D" wp14:editId="14FE8B77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32C9536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4D3E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0154"/>
    <w:rsid w:val="008871F2"/>
    <w:rsid w:val="00890098"/>
    <w:rsid w:val="00891034"/>
    <w:rsid w:val="008910CF"/>
    <w:rsid w:val="00894643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838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0C2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506E6C27"/>
  <w15:docId w15:val="{ECB263DD-E0F7-43E3-AE71-B34251AF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680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18255A0533@gnits.in</cp:lastModifiedBy>
  <cp:revision>3</cp:revision>
  <cp:lastPrinted>2014-03-29T07:34:00Z</cp:lastPrinted>
  <dcterms:created xsi:type="dcterms:W3CDTF">2021-09-07T18:50:00Z</dcterms:created>
  <dcterms:modified xsi:type="dcterms:W3CDTF">2021-09-08T06:09:00Z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